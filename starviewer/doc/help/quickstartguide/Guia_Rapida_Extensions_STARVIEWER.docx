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76AFA" w:rsidRPr="00D650FB" w:rsidRDefault="00A76AFA" w:rsidP="00B23644">
      <w:pPr>
        <w:pStyle w:val="BodyText"/>
        <w:spacing w:before="240"/>
        <w:jc w:val="both"/>
        <w:rPr>
          <w:rFonts w:ascii="Trebuchet MS" w:hAnsi="Trebuchet MS" w:cs="Verdana"/>
          <w:lang w:val="ca-ES"/>
        </w:rPr>
        <w:sectPr w:rsidR="00A76AFA" w:rsidRPr="00D650FB" w:rsidSect="00A97DBD">
          <w:footnotePr>
            <w:pos w:val="beneathText"/>
            <w:numRestart w:val="eachPage"/>
          </w:footnotePr>
          <w:endnotePr>
            <w:numFmt w:val="decimal"/>
          </w:endnotePr>
          <w:pgSz w:w="12240" w:h="15840"/>
          <w:pgMar w:top="851" w:right="1134" w:bottom="1134" w:left="1134" w:header="200" w:footer="720" w:gutter="0"/>
          <w:cols w:space="720"/>
        </w:sectPr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4.85pt;margin-top:20.45pt;width:214.5pt;height:33pt;z-index:251649024" filled="f" stroked="f">
            <v:textbox style="mso-next-textbox:#_x0000_s1026">
              <w:txbxContent>
                <w:p w:rsidR="00A76AFA" w:rsidRPr="00F62D7E" w:rsidRDefault="00A76AFA">
                  <w:pPr>
                    <w:ind w:left="0"/>
                    <w:rPr>
                      <w:rFonts w:ascii="Trebuchet MS" w:hAnsi="Trebuchet MS"/>
                      <w:i/>
                      <w:color w:val="BFD73B"/>
                      <w:sz w:val="36"/>
                      <w:szCs w:val="36"/>
                      <w:lang w:val="ca-ES"/>
                    </w:rPr>
                  </w:pPr>
                  <w:r>
                    <w:rPr>
                      <w:rFonts w:ascii="Trebuchet MS" w:hAnsi="Trebuchet MS"/>
                      <w:i/>
                      <w:color w:val="BFD73B"/>
                      <w:sz w:val="36"/>
                      <w:szCs w:val="36"/>
                      <w:lang w:val="ca-ES"/>
                    </w:rPr>
                    <w:t xml:space="preserve">          Els mòduls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27" type="#_x0000_t202" style="position:absolute;left:0;text-align:left;margin-left:-10.95pt;margin-top:-26pt;width:285.5pt;height:60pt;z-index:251648000" filled="f" stroked="f">
            <v:textbox style="mso-next-textbox:#_x0000_s1027">
              <w:txbxContent>
                <w:p w:rsidR="00A76AFA" w:rsidRPr="00A90B98" w:rsidRDefault="00A76AFA">
                  <w:pPr>
                    <w:ind w:left="0"/>
                    <w:rPr>
                      <w:rFonts w:ascii="Gill Sans Light" w:hAnsi="Gill Sans Light"/>
                      <w:b/>
                      <w:color w:val="FFFFFF"/>
                      <w:sz w:val="48"/>
                      <w:lang w:val="ca-ES"/>
                    </w:rPr>
                  </w:pPr>
                  <w:r w:rsidRPr="00A90B98">
                    <w:rPr>
                      <w:rFonts w:ascii="Gill Sans Light" w:hAnsi="Gill Sans Light"/>
                      <w:b/>
                      <w:color w:val="000000"/>
                      <w:sz w:val="72"/>
                      <w:szCs w:val="72"/>
                      <w:lang w:val="ca-ES"/>
                    </w:rPr>
                    <w:t xml:space="preserve">   </w:t>
                  </w:r>
                  <w:r w:rsidRPr="00A90B98">
                    <w:rPr>
                      <w:rFonts w:ascii="Gill Sans Light" w:hAnsi="Gill Sans Light"/>
                      <w:b/>
                      <w:color w:val="000000"/>
                      <w:sz w:val="96"/>
                      <w:szCs w:val="96"/>
                      <w:lang w:val="ca-ES"/>
                    </w:rPr>
                    <w:t>S</w:t>
                  </w:r>
                  <w:r w:rsidRPr="00A90B98">
                    <w:rPr>
                      <w:rFonts w:ascii="Gill Sans Light" w:hAnsi="Gill Sans Light"/>
                      <w:b/>
                      <w:color w:val="FFFFFF"/>
                      <w:sz w:val="48"/>
                      <w:lang w:val="ca-ES"/>
                    </w:rPr>
                    <w:t>tarviewer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28" type="#_x0000_t202" style="position:absolute;left:0;text-align:left;margin-left:465.2pt;margin-top:26.25pt;width:111.2pt;height:43.6pt;z-index:251646976;mso-wrap-distance-left:0;mso-wrap-distance-right:0;mso-position-horizontal-relative:page;mso-position-vertical-relative:page" filled="f" stroked="f">
            <v:fill color2="black"/>
            <v:textbox style="mso-next-textbox:#_x0000_s1028" inset="0,0,0,0">
              <w:txbxContent>
                <w:p w:rsidR="00A76AFA" w:rsidRPr="00706082" w:rsidRDefault="00A76AFA">
                  <w:pPr>
                    <w:pStyle w:val="Framecontents"/>
                    <w:jc w:val="right"/>
                    <w:rPr>
                      <w:rFonts w:ascii="Trebuchet MS" w:hAnsi="Trebuchet MS" w:cs="Verdana"/>
                      <w:color w:val="FFFFFF"/>
                      <w:sz w:val="22"/>
                    </w:rPr>
                  </w:pP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>V.0.8.0</w:t>
                  </w:r>
                  <w:r w:rsidRPr="00706082">
                    <w:rPr>
                      <w:rFonts w:ascii="Trebuchet MS" w:hAnsi="Trebuchet MS" w:cs="Verdana"/>
                      <w:color w:val="FFFFFF"/>
                      <w:sz w:val="22"/>
                    </w:rPr>
                    <w:t xml:space="preserve"> </w:t>
                  </w:r>
                </w:p>
              </w:txbxContent>
            </v:textbox>
            <w10:wrap anchorx="margin" anchory="margin"/>
          </v:shape>
        </w:pict>
      </w:r>
      <w:r>
        <w:rPr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29" type="#_x0000_t75" style="position:absolute;left:0;text-align:left;margin-left:381.15pt;margin-top:-35.95pt;width:81.9pt;height:83.55pt;z-index:251650048;visibility:visible">
            <v:imagedata r:id="rId5" o:title=""/>
          </v:shape>
        </w:pict>
      </w:r>
      <w:r>
        <w:rPr>
          <w:noProof/>
          <w:lang w:eastAsia="en-US"/>
        </w:rPr>
        <w:pict>
          <v:rect id="_x0000_s1030" style="position:absolute;left:0;text-align:left;margin-left:-3.15pt;margin-top:-22.65pt;width:532.5pt;height:77.25pt;z-index:251645952" fillcolor="#73b64a" stroked="f"/>
        </w:pict>
      </w:r>
    </w:p>
    <w:p w:rsidR="00A76AFA" w:rsidRPr="00D650FB" w:rsidRDefault="00A76AFA" w:rsidP="00B23644">
      <w:pPr>
        <w:spacing w:before="240"/>
        <w:rPr>
          <w:lang w:val="ca-ES"/>
        </w:rPr>
      </w:pPr>
      <w:bookmarkStart w:id="0" w:name="gn9o"/>
      <w:bookmarkStart w:id="1" w:name="exqa1"/>
      <w:bookmarkEnd w:id="0"/>
      <w:bookmarkEnd w:id="1"/>
    </w:p>
    <w:p w:rsidR="00A76AFA" w:rsidRPr="00D650FB" w:rsidRDefault="00A76AFA" w:rsidP="00B23644">
      <w:pPr>
        <w:spacing w:before="240" w:line="276" w:lineRule="auto"/>
        <w:ind w:left="0"/>
        <w:jc w:val="both"/>
        <w:rPr>
          <w:rFonts w:ascii="Trebuchet MS" w:hAnsi="Trebuchet MS"/>
          <w:i/>
          <w:sz w:val="18"/>
          <w:szCs w:val="22"/>
          <w:lang w:val="ca-ES"/>
        </w:rPr>
      </w:pPr>
      <w:bookmarkStart w:id="2" w:name="exqa2"/>
      <w:bookmarkStart w:id="3" w:name="exqa3"/>
      <w:bookmarkStart w:id="4" w:name="exqa4"/>
      <w:bookmarkEnd w:id="2"/>
      <w:bookmarkEnd w:id="3"/>
      <w:bookmarkEnd w:id="4"/>
      <w:r w:rsidRPr="00D650FB">
        <w:rPr>
          <w:rFonts w:ascii="Trebuchet MS" w:hAnsi="Trebuchet MS"/>
          <w:i/>
          <w:sz w:val="18"/>
          <w:szCs w:val="22"/>
          <w:lang w:val="ca-ES"/>
        </w:rPr>
        <w:t>En aquest document es</w:t>
      </w:r>
      <w:r>
        <w:rPr>
          <w:rFonts w:ascii="Trebuchet MS" w:hAnsi="Trebuchet MS"/>
          <w:i/>
          <w:sz w:val="18"/>
          <w:szCs w:val="22"/>
          <w:lang w:val="ca-ES"/>
        </w:rPr>
        <w:t xml:space="preserve"> detalla el funcionament dels </w:t>
      </w:r>
      <w:r w:rsidRPr="00D650FB">
        <w:rPr>
          <w:rFonts w:ascii="Trebuchet MS" w:hAnsi="Trebuchet MS"/>
          <w:i/>
          <w:sz w:val="18"/>
          <w:szCs w:val="22"/>
          <w:lang w:val="ca-ES"/>
        </w:rPr>
        <w:t>principals</w:t>
      </w:r>
      <w:r>
        <w:rPr>
          <w:rFonts w:ascii="Trebuchet MS" w:hAnsi="Trebuchet MS"/>
          <w:i/>
          <w:sz w:val="18"/>
          <w:szCs w:val="22"/>
          <w:lang w:val="ca-ES"/>
        </w:rPr>
        <w:t xml:space="preserve"> mòduls</w:t>
      </w:r>
      <w:r w:rsidRPr="00D650FB">
        <w:rPr>
          <w:rFonts w:ascii="Trebuchet MS" w:hAnsi="Trebuchet MS"/>
          <w:i/>
          <w:sz w:val="18"/>
          <w:szCs w:val="22"/>
          <w:lang w:val="ca-ES"/>
        </w:rPr>
        <w:t xml:space="preserve"> que incorpora</w:t>
      </w:r>
      <w:r>
        <w:rPr>
          <w:rFonts w:ascii="Trebuchet MS" w:hAnsi="Trebuchet MS"/>
          <w:i/>
          <w:sz w:val="18"/>
          <w:szCs w:val="22"/>
          <w:lang w:val="ca-ES"/>
        </w:rPr>
        <w:t xml:space="preserve"> la plataforma </w:t>
      </w:r>
      <w:r w:rsidRPr="00D650FB">
        <w:rPr>
          <w:rFonts w:ascii="Trebuchet MS" w:hAnsi="Trebuchet MS"/>
          <w:i/>
          <w:sz w:val="18"/>
          <w:szCs w:val="22"/>
          <w:lang w:val="ca-ES"/>
        </w:rPr>
        <w:t xml:space="preserve">Starviewer. Les funcionalitats </w:t>
      </w:r>
      <w:r>
        <w:rPr>
          <w:rFonts w:ascii="Trebuchet MS" w:hAnsi="Trebuchet MS"/>
          <w:i/>
          <w:sz w:val="18"/>
          <w:szCs w:val="22"/>
          <w:lang w:val="ca-ES"/>
        </w:rPr>
        <w:t xml:space="preserve">bàsiques </w:t>
      </w:r>
      <w:r w:rsidRPr="00D650FB">
        <w:rPr>
          <w:rFonts w:ascii="Trebuchet MS" w:hAnsi="Trebuchet MS"/>
          <w:i/>
          <w:sz w:val="18"/>
          <w:szCs w:val="22"/>
          <w:lang w:val="ca-ES"/>
        </w:rPr>
        <w:t xml:space="preserve"> de l’aplicació i del visualitzador es poden trobar detallades a la Guia Ràpida.</w:t>
      </w:r>
    </w:p>
    <w:p w:rsidR="00A76AFA" w:rsidRPr="00D650FB" w:rsidRDefault="00A76AFA" w:rsidP="0030093B">
      <w:pPr>
        <w:pStyle w:val="Heading1"/>
        <w:ind w:left="709" w:hanging="709"/>
        <w:rPr>
          <w:lang w:val="ca-ES"/>
        </w:rPr>
      </w:pPr>
      <w:bookmarkStart w:id="5" w:name="exqa5"/>
      <w:bookmarkEnd w:id="5"/>
      <w:r>
        <w:rPr>
          <w:noProof/>
          <w:lang w:eastAsia="en-US"/>
        </w:rPr>
        <w:pict>
          <v:shape id="1 Imagen" o:spid="_x0000_s1031" type="#_x0000_t75" alt="extensionsMenu.jpg" style="position:absolute;left:0;text-align:left;margin-left:398.75pt;margin-top:24.2pt;width:122.4pt;height:105.6pt;z-index:251652096;visibility:visible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">
            <v:imagedata r:id="rId6" o:title=""/>
            <o:lock v:ext="edit" aspectratio="f"/>
          </v:shape>
        </w:pict>
      </w:r>
      <w:r>
        <w:rPr>
          <w:rFonts w:cs="Verdana"/>
          <w:lang w:val="ca-ES"/>
        </w:rPr>
        <w:t>Els mòduls p</w:t>
      </w:r>
      <w:r w:rsidRPr="00D650FB">
        <w:rPr>
          <w:rFonts w:cs="Verdana"/>
          <w:lang w:val="ca-ES"/>
        </w:rPr>
        <w:t>rincipals</w:t>
      </w:r>
    </w:p>
    <w:p w:rsidR="00A76AFA" w:rsidRPr="00D650FB" w:rsidRDefault="00A76AFA" w:rsidP="00B23644">
      <w:pPr>
        <w:spacing w:line="276" w:lineRule="auto"/>
        <w:ind w:left="0"/>
        <w:jc w:val="both"/>
        <w:rPr>
          <w:rFonts w:ascii="Trebuchet MS" w:hAnsi="Trebuchet MS"/>
          <w:sz w:val="18"/>
          <w:szCs w:val="22"/>
          <w:lang w:val="ca-ES"/>
        </w:rPr>
      </w:pPr>
      <w:r w:rsidRPr="00D650FB">
        <w:rPr>
          <w:rFonts w:ascii="Trebuchet MS" w:hAnsi="Trebuchet MS"/>
          <w:sz w:val="18"/>
          <w:szCs w:val="22"/>
          <w:lang w:val="ca-ES"/>
        </w:rPr>
        <w:t xml:space="preserve">A part de les funcionalitats </w:t>
      </w:r>
      <w:r>
        <w:rPr>
          <w:rFonts w:ascii="Trebuchet MS" w:hAnsi="Trebuchet MS"/>
          <w:sz w:val="18"/>
          <w:szCs w:val="22"/>
          <w:lang w:val="ca-ES"/>
        </w:rPr>
        <w:t>bàsiques</w:t>
      </w:r>
      <w:r w:rsidRPr="00D650FB">
        <w:rPr>
          <w:rFonts w:ascii="Trebuchet MS" w:hAnsi="Trebuchet MS"/>
          <w:sz w:val="18"/>
          <w:szCs w:val="22"/>
          <w:lang w:val="ca-ES"/>
        </w:rPr>
        <w:t xml:space="preserve"> del visualitzador, Starviewer incorpora mòduls específics: </w:t>
      </w:r>
    </w:p>
    <w:p w:rsidR="00A76AFA" w:rsidRPr="00D650FB" w:rsidRDefault="00A76AFA" w:rsidP="00B23644">
      <w:pPr>
        <w:spacing w:line="276" w:lineRule="auto"/>
        <w:ind w:left="0"/>
        <w:jc w:val="both"/>
        <w:rPr>
          <w:rFonts w:ascii="Trebuchet MS" w:hAnsi="Trebuchet MS"/>
          <w:sz w:val="18"/>
          <w:szCs w:val="22"/>
          <w:lang w:val="ca-ES"/>
        </w:rPr>
      </w:pPr>
      <w:r w:rsidRPr="00D650FB">
        <w:rPr>
          <w:rFonts w:ascii="Trebuchet MS" w:hAnsi="Trebuchet MS"/>
          <w:sz w:val="18"/>
          <w:szCs w:val="22"/>
          <w:lang w:val="ca-ES"/>
        </w:rPr>
        <w:t>MPR</w:t>
      </w:r>
      <w:r>
        <w:rPr>
          <w:rFonts w:ascii="Trebuchet MS" w:hAnsi="Trebuchet MS"/>
          <w:sz w:val="18"/>
          <w:szCs w:val="22"/>
          <w:lang w:val="ca-ES"/>
        </w:rPr>
        <w:t xml:space="preserve"> 2D</w:t>
      </w:r>
      <w:r w:rsidRPr="00D650FB">
        <w:rPr>
          <w:rFonts w:ascii="Trebuchet MS" w:hAnsi="Trebuchet MS"/>
          <w:sz w:val="18"/>
          <w:szCs w:val="22"/>
          <w:lang w:val="ca-ES"/>
        </w:rPr>
        <w:t xml:space="preserve">, </w:t>
      </w:r>
      <w:r>
        <w:rPr>
          <w:rFonts w:ascii="Trebuchet MS" w:hAnsi="Trebuchet MS"/>
          <w:sz w:val="18"/>
          <w:szCs w:val="22"/>
          <w:lang w:val="ca-ES"/>
        </w:rPr>
        <w:t xml:space="preserve">Visualitzador </w:t>
      </w:r>
      <w:r w:rsidRPr="00D650FB">
        <w:rPr>
          <w:rFonts w:ascii="Trebuchet MS" w:hAnsi="Trebuchet MS"/>
          <w:sz w:val="18"/>
          <w:szCs w:val="22"/>
          <w:lang w:val="ca-ES"/>
        </w:rPr>
        <w:t>3D, StarStroke, StarEdema, StarColon...</w:t>
      </w:r>
    </w:p>
    <w:p w:rsidR="00A76AFA" w:rsidRPr="00D650FB" w:rsidRDefault="00A76AFA" w:rsidP="001236B7">
      <w:pPr>
        <w:spacing w:before="90" w:line="276" w:lineRule="auto"/>
        <w:ind w:left="0" w:right="85"/>
        <w:jc w:val="both"/>
        <w:rPr>
          <w:rFonts w:ascii="Trebuchet MS" w:hAnsi="Trebuchet MS"/>
          <w:sz w:val="18"/>
          <w:szCs w:val="22"/>
          <w:lang w:val="ca-ES"/>
        </w:rPr>
      </w:pPr>
      <w:r w:rsidRPr="00D650FB">
        <w:rPr>
          <w:rFonts w:ascii="Trebuchet MS" w:hAnsi="Trebuchet MS"/>
          <w:sz w:val="18"/>
          <w:szCs w:val="22"/>
          <w:lang w:val="ca-ES"/>
        </w:rPr>
        <w:t>Per poder veure les extensions de les quals es disposa, cal anar al menú “Visualització”.</w:t>
      </w:r>
    </w:p>
    <w:p w:rsidR="00A76AFA" w:rsidRPr="00D650FB" w:rsidRDefault="00A76AFA" w:rsidP="00B23644">
      <w:pPr>
        <w:pStyle w:val="Heading2"/>
        <w:rPr>
          <w:lang w:val="ca-ES"/>
        </w:rPr>
      </w:pPr>
      <w:r w:rsidRPr="00D650FB">
        <w:rPr>
          <w:lang w:val="ca-ES"/>
        </w:rPr>
        <w:t>MPR 2D</w:t>
      </w:r>
    </w:p>
    <w:p w:rsidR="00A76AFA" w:rsidRPr="00D650FB" w:rsidRDefault="00A76AFA" w:rsidP="00F62D7E">
      <w:pPr>
        <w:ind w:left="0"/>
        <w:jc w:val="both"/>
        <w:rPr>
          <w:rFonts w:ascii="Trebuchet MS" w:hAnsi="Trebuchet MS"/>
          <w:lang w:val="ca-ES"/>
        </w:rPr>
      </w:pPr>
      <w:r w:rsidRPr="00D650FB">
        <w:rPr>
          <w:rFonts w:ascii="Trebuchet MS" w:hAnsi="Trebuchet MS"/>
          <w:lang w:val="ca-ES"/>
        </w:rPr>
        <w:t>Amb l’MPR 2D es permet obtenir un pla de tall arbitrari a partir de les imatges d’una sèrie. Es presenta amb 3 pantalles de visualització:</w:t>
      </w:r>
    </w:p>
    <w:p w:rsidR="00A76AFA" w:rsidRPr="00D650FB" w:rsidRDefault="00A76AFA" w:rsidP="0051182D">
      <w:pPr>
        <w:ind w:left="0"/>
        <w:jc w:val="right"/>
        <w:rPr>
          <w:rFonts w:ascii="Trebuchet MS" w:hAnsi="Trebuchet MS"/>
          <w:lang w:val="ca-ES"/>
        </w:rPr>
      </w:pPr>
      <w:r>
        <w:rPr>
          <w:noProof/>
          <w:lang w:eastAsia="en-US"/>
        </w:rPr>
        <w:pict>
          <v:shape id="_x0000_s1032" type="#_x0000_t202" style="position:absolute;left:0;text-align:left;margin-left:98.55pt;margin-top:44.9pt;width:80.25pt;height:30.25pt;z-index:251659264" filled="f" stroked="f">
            <v:textbox inset="0,0,0,0">
              <w:txbxContent>
                <w:p w:rsidR="00A76AFA" w:rsidRPr="00A057FB" w:rsidRDefault="00A76AFA">
                  <w:pPr>
                    <w:ind w:left="0"/>
                    <w:rPr>
                      <w:sz w:val="16"/>
                      <w:lang w:val="ca-ES"/>
                    </w:rPr>
                  </w:pPr>
                  <w:r w:rsidRPr="00A057FB">
                    <w:rPr>
                      <w:sz w:val="16"/>
                      <w:lang w:val="ca-ES"/>
                    </w:rPr>
                    <w:t>Pla de tall de la imatge 1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33" type="#_x0000_t202" style="position:absolute;left:0;text-align:left;margin-left:111.3pt;margin-top:102.65pt;width:58.5pt;height:30.25pt;z-index:251660288" filled="f" stroked="f">
            <v:textbox inset="0,0,0,0">
              <w:txbxContent>
                <w:p w:rsidR="00A76AFA" w:rsidRDefault="00A76AFA" w:rsidP="00A057FB">
                  <w:pPr>
                    <w:ind w:left="0"/>
                    <w:rPr>
                      <w:sz w:val="16"/>
                      <w:szCs w:val="16"/>
                      <w:lang w:val="ca-ES"/>
                    </w:rPr>
                  </w:pPr>
                  <w:r w:rsidRPr="00A057FB">
                    <w:rPr>
                      <w:sz w:val="16"/>
                      <w:szCs w:val="16"/>
                      <w:lang w:val="ca-ES"/>
                    </w:rPr>
                    <w:t>Pla de tall de</w:t>
                  </w:r>
                </w:p>
                <w:p w:rsidR="00A76AFA" w:rsidRPr="00A057FB" w:rsidRDefault="00A76AFA" w:rsidP="00A057FB">
                  <w:pPr>
                    <w:ind w:left="0"/>
                    <w:rPr>
                      <w:sz w:val="16"/>
                      <w:szCs w:val="16"/>
                      <w:lang w:val="ca-ES"/>
                    </w:rPr>
                  </w:pPr>
                  <w:r w:rsidRPr="00A057FB">
                    <w:rPr>
                      <w:sz w:val="16"/>
                      <w:szCs w:val="16"/>
                      <w:lang w:val="ca-ES"/>
                    </w:rPr>
                    <w:t>la imatge 2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34" style="position:absolute;left:0;text-align:left;margin-left:135.55pt;margin-top:129.4pt;width:117.5pt;height:56.5pt;z-index:251655168;mso-position-horizontal:absolute;mso-position-vertical:absolute" coordsize="2350,1130" path="m2350,100c2015,107,680,,340,145,,290,173,810,310,970v137,160,677,107,855,135e" filled="f" strokecolor="#f79646" strokeweight="1pt">
            <v:stroke dashstyle="dash" startarrow="oval" endarrow="block"/>
            <v:shadow color="#868686"/>
            <v:path arrowok="t"/>
          </v:shape>
        </w:pict>
      </w:r>
      <w:r>
        <w:rPr>
          <w:noProof/>
          <w:lang w:eastAsia="en-US"/>
        </w:rPr>
        <w:pict>
          <v:shape id="_x0000_s1035" style="position:absolute;left:0;text-align:left;margin-left:87.8pt;margin-top:65.65pt;width:105.25pt;height:142.25pt;z-index:251656192;mso-position-horizontal:absolute;mso-position-vertical:absolute" coordsize="2105,2845" path="m2105,2845c1803,2765,580,2775,290,2365,,1955,95,770,365,385,635,,1588,124,1910,55e" filled="f" strokecolor="#f79646" strokeweight="1pt">
            <v:stroke dashstyle="dash" startarrow="oval" endarrow="block"/>
            <v:shadow color="#868686"/>
            <v:path arrowok="t"/>
          </v:shape>
        </w:pict>
      </w:r>
      <w:r>
        <w:rPr>
          <w:noProof/>
          <w:lang w:eastAsia="en-US"/>
        </w:rPr>
        <w:pict>
          <v:shape id="_x0000_s1036" style="position:absolute;left:0;text-align:left;margin-left:251.55pt;margin-top:214.65pt;width:165.75pt;height:79.5pt;z-index:251657216;mso-position-horizontal:absolute;mso-position-vertical:absolute" coordsize="3315,1982" path="m,825v85,165,33,848,510,990c987,1957,2415,1982,2865,1680,3315,1378,3138,350,3210,e" filled="f" strokecolor="#f79646" strokeweight="1pt">
            <v:stroke dashstyle="dash" startarrow="oval" endarrow="block"/>
            <v:shadow color="#868686"/>
            <v:path arrowok="t"/>
          </v:shape>
        </w:pict>
      </w:r>
      <w:r>
        <w:rPr>
          <w:noProof/>
          <w:lang w:eastAsia="en-US"/>
        </w:rPr>
        <w:pict>
          <v:rect id="_x0000_s1037" style="position:absolute;left:0;text-align:left;margin-left:14.25pt;margin-top:261.2pt;width:119.2pt;height:70.9pt;flip:x;z-index:251658240;mso-wrap-distance-top:7.2pt;mso-wrap-distance-bottom:7.2pt;mso-position-horizontal-relative:page;mso-position-vertical-relative:margin;v-text-anchor:middle" o:allowincell="f" fillcolor="#73b64a" stroked="f" strokecolor="#4f81bd" strokeweight="5pt">
            <v:shadow on="t" color="#5f497a" opacity=".5" offset="-15pt,0" offset2="-18pt,12pt"/>
            <v:textbox style="mso-next-textbox:#_x0000_s1037" inset="0,0,0,0">
              <w:txbxContent>
                <w:p w:rsidR="00A76AFA" w:rsidRPr="00591DFB" w:rsidRDefault="00A76AFA" w:rsidP="00A057FB">
                  <w:pPr>
                    <w:ind w:left="128" w:right="110" w:firstLine="14"/>
                    <w:rPr>
                      <w:i/>
                      <w:color w:val="FFFFFF"/>
                      <w:szCs w:val="18"/>
                      <w:lang w:val="ca-ES"/>
                    </w:rPr>
                  </w:pPr>
                  <w:r w:rsidRPr="00591DFB">
                    <w:rPr>
                      <w:i/>
                      <w:color w:val="FFFFFF"/>
                      <w:szCs w:val="18"/>
                      <w:lang w:val="ca-ES"/>
                    </w:rPr>
                    <w:t>Les finestres 1 i 2 serveixen de referència per crear la imatge de la finestra 3</w:t>
                  </w:r>
                </w:p>
              </w:txbxContent>
            </v:textbox>
            <w10:wrap anchorx="page" anchory="margin"/>
          </v:rect>
        </w:pict>
      </w:r>
      <w:r>
        <w:rPr>
          <w:noProof/>
          <w:lang w:eastAsia="en-US"/>
        </w:rPr>
        <w:pict>
          <v:group id="_x0000_s1038" style="position:absolute;left:0;text-align:left;margin-left:300.4pt;margin-top:46.65pt;width:188.15pt;height:138.75pt;z-index:251654144" coordorigin="5541,6705" coordsize="3763,2775">
            <v:oval id="_x0000_s1039" style="position:absolute;left:5556;top:6780;width:504;height:540" o:regroupid="6" fillcolor="#f79646" strokecolor="#f2f2f2" strokeweight="3pt">
              <v:shadow on="t" type="perspective" color="#974706" opacity=".5" offset="1pt" offset2="-1pt"/>
              <v:textbox style="mso-next-textbox:#_x0000_s1039" inset="0,0,0,0">
                <w:txbxContent>
                  <w:p w:rsidR="00A76AFA" w:rsidRPr="00D87E1B" w:rsidRDefault="00A76AFA" w:rsidP="00EB34D9">
                    <w:pPr>
                      <w:ind w:left="0"/>
                      <w:jc w:val="center"/>
                      <w:rPr>
                        <w:rFonts w:ascii="Trebuchet MS" w:hAnsi="Trebuchet MS"/>
                        <w:b/>
                        <w:sz w:val="22"/>
                        <w:szCs w:val="22"/>
                        <w:lang w:val="es-ES"/>
                      </w:rPr>
                    </w:pPr>
                    <w:r>
                      <w:rPr>
                        <w:rFonts w:ascii="Trebuchet MS" w:hAnsi="Trebuchet MS"/>
                        <w:b/>
                        <w:sz w:val="22"/>
                        <w:szCs w:val="22"/>
                        <w:lang w:val="es-ES"/>
                      </w:rPr>
                      <w:t xml:space="preserve"> 1</w:t>
                    </w:r>
                  </w:p>
                </w:txbxContent>
              </v:textbox>
            </v:oval>
            <v:oval id="_x0000_s1040" style="position:absolute;left:5541;top:8940;width:504;height:540" o:regroupid="6" fillcolor="#f79646" strokecolor="#f2f2f2" strokeweight="3pt">
              <v:shadow on="t" type="perspective" color="#974706" opacity=".5" offset="1pt" offset2="-1pt"/>
              <v:textbox style="mso-next-textbox:#_x0000_s1040" inset="0,0,0,0">
                <w:txbxContent>
                  <w:p w:rsidR="00A76AFA" w:rsidRPr="00D87E1B" w:rsidRDefault="00A76AFA" w:rsidP="00EB34D9">
                    <w:pPr>
                      <w:ind w:left="0"/>
                      <w:jc w:val="center"/>
                      <w:rPr>
                        <w:rFonts w:ascii="Trebuchet MS" w:hAnsi="Trebuchet MS"/>
                        <w:b/>
                        <w:sz w:val="22"/>
                        <w:szCs w:val="22"/>
                        <w:lang w:val="es-ES"/>
                      </w:rPr>
                    </w:pPr>
                    <w:r>
                      <w:rPr>
                        <w:rFonts w:ascii="Trebuchet MS" w:hAnsi="Trebuchet MS"/>
                        <w:b/>
                        <w:sz w:val="22"/>
                        <w:szCs w:val="22"/>
                        <w:lang w:val="es-ES"/>
                      </w:rPr>
                      <w:t xml:space="preserve"> 2</w:t>
                    </w:r>
                  </w:p>
                </w:txbxContent>
              </v:textbox>
            </v:oval>
            <v:oval id="_x0000_s1041" style="position:absolute;left:8800;top:6705;width:504;height:540" o:regroupid="6" fillcolor="#f79646" strokecolor="#f2f2f2" strokeweight="3pt">
              <v:shadow on="t" type="perspective" color="#974706" opacity=".5" offset="1pt" offset2="-1pt"/>
              <v:textbox style="mso-next-textbox:#_x0000_s1041" inset="0,0,0,0">
                <w:txbxContent>
                  <w:p w:rsidR="00A76AFA" w:rsidRPr="00D87E1B" w:rsidRDefault="00A76AFA" w:rsidP="00EB34D9">
                    <w:pPr>
                      <w:ind w:left="0"/>
                      <w:jc w:val="center"/>
                      <w:rPr>
                        <w:rFonts w:ascii="Trebuchet MS" w:hAnsi="Trebuchet MS"/>
                        <w:b/>
                        <w:sz w:val="22"/>
                        <w:szCs w:val="22"/>
                        <w:lang w:val="es-ES"/>
                      </w:rPr>
                    </w:pPr>
                    <w:r>
                      <w:rPr>
                        <w:rFonts w:ascii="Trebuchet MS" w:hAnsi="Trebuchet MS"/>
                        <w:b/>
                        <w:sz w:val="22"/>
                        <w:szCs w:val="22"/>
                        <w:lang w:val="es-ES"/>
                      </w:rPr>
                      <w:t xml:space="preserve"> 3</w:t>
                    </w:r>
                  </w:p>
                </w:txbxContent>
              </v:textbox>
            </v:oval>
          </v:group>
        </w:pict>
      </w:r>
      <w:r w:rsidRPr="001F7C14">
        <w:rPr>
          <w:rFonts w:ascii="Trebuchet MS" w:hAnsi="Trebuchet MS"/>
          <w:noProof/>
          <w:lang w:eastAsia="en-US"/>
        </w:rPr>
        <w:pict>
          <v:shape id="4 Imagen" o:spid="_x0000_i1025" type="#_x0000_t75" alt="mprViewer.jpg" style="width:321pt;height:270pt;visibility:visible">
            <v:imagedata r:id="rId7" o:title=""/>
          </v:shape>
        </w:pict>
      </w:r>
    </w:p>
    <w:p w:rsidR="00A76AFA" w:rsidRPr="00D650FB" w:rsidRDefault="00A76AFA" w:rsidP="00EB34D9">
      <w:pPr>
        <w:ind w:left="0"/>
        <w:jc w:val="center"/>
        <w:rPr>
          <w:rFonts w:ascii="Trebuchet MS" w:hAnsi="Trebuchet MS"/>
          <w:lang w:val="ca-ES"/>
        </w:rPr>
      </w:pPr>
    </w:p>
    <w:p w:rsidR="00A76AFA" w:rsidRPr="00D650FB" w:rsidRDefault="00A76AFA" w:rsidP="00EB34D9">
      <w:pPr>
        <w:ind w:left="0"/>
        <w:rPr>
          <w:rFonts w:ascii="Trebuchet MS" w:hAnsi="Trebuchet MS"/>
          <w:b/>
          <w:sz w:val="22"/>
          <w:lang w:val="ca-ES"/>
        </w:rPr>
      </w:pPr>
      <w:r>
        <w:rPr>
          <w:noProof/>
          <w:lang w:eastAsia="en-US"/>
        </w:rPr>
        <w:pict>
          <v:shape id="_x0000_s1042" type="#_x0000_t202" style="position:absolute;margin-left:276.3pt;margin-top:1.15pt;width:115.5pt;height:18pt;z-index:251661312" filled="f" stroked="f">
            <v:textbox inset="0,0,0,0">
              <w:txbxContent>
                <w:p w:rsidR="00A76AFA" w:rsidRPr="00A057FB" w:rsidRDefault="00A76AFA" w:rsidP="00A057FB">
                  <w:pPr>
                    <w:ind w:left="0"/>
                    <w:rPr>
                      <w:sz w:val="16"/>
                      <w:szCs w:val="16"/>
                      <w:lang w:val="ca-ES"/>
                    </w:rPr>
                  </w:pPr>
                  <w:r w:rsidRPr="00A057FB">
                    <w:rPr>
                      <w:sz w:val="16"/>
                      <w:szCs w:val="16"/>
                      <w:lang w:val="ca-ES"/>
                    </w:rPr>
                    <w:t>Pla de tall de la imatge 3</w:t>
                  </w:r>
                </w:p>
              </w:txbxContent>
            </v:textbox>
          </v:shape>
        </w:pict>
      </w:r>
      <w:r w:rsidRPr="00D650FB">
        <w:rPr>
          <w:rFonts w:ascii="Trebuchet MS" w:hAnsi="Trebuchet MS"/>
          <w:b/>
          <w:sz w:val="22"/>
          <w:lang w:val="ca-ES"/>
        </w:rPr>
        <w:t>Manipulació:</w:t>
      </w:r>
    </w:p>
    <w:p w:rsidR="00A76AFA" w:rsidRPr="00D650FB" w:rsidRDefault="00A76AFA" w:rsidP="00EB34D9">
      <w:pPr>
        <w:ind w:left="0"/>
        <w:rPr>
          <w:rFonts w:ascii="Trebuchet MS" w:hAnsi="Trebuchet MS"/>
          <w:b/>
          <w:lang w:val="ca-ES"/>
        </w:rPr>
      </w:pPr>
      <w:r>
        <w:rPr>
          <w:noProof/>
          <w:lang w:eastAsia="en-US"/>
        </w:rPr>
        <w:pict>
          <v:shape id="5 Imagen" o:spid="_x0000_s1043" type="#_x0000_t75" alt="mouseLeft.jpg" style="position:absolute;margin-left:43.8pt;margin-top:10.7pt;width:18.75pt;height:33.75pt;z-index:251662336;visibility:visible">
            <v:imagedata r:id="rId8" o:title=""/>
          </v:shape>
        </w:pict>
      </w:r>
      <w:r>
        <w:rPr>
          <w:noProof/>
          <w:lang w:eastAsia="en-US"/>
        </w:rPr>
        <w:pict>
          <v:shape id="3 Imagen" o:spid="_x0000_s1044" type="#_x0000_t75" alt="ctrl.jpg" style="position:absolute;margin-left:-3.45pt;margin-top:11.9pt;width:38.25pt;height:30pt;z-index:251653120;visibility:visible">
            <v:imagedata r:id="rId9" o:title=""/>
          </v:shape>
        </w:pict>
      </w:r>
    </w:p>
    <w:p w:rsidR="00A76AFA" w:rsidRPr="00D650FB" w:rsidRDefault="00A76AFA" w:rsidP="0051182D">
      <w:pPr>
        <w:ind w:left="1418"/>
        <w:rPr>
          <w:rFonts w:ascii="Trebuchet MS" w:hAnsi="Trebuchet MS"/>
          <w:lang w:val="ca-ES"/>
        </w:rPr>
      </w:pPr>
      <w:r>
        <w:rPr>
          <w:noProof/>
          <w:lang w:eastAsia="en-US"/>
        </w:rPr>
        <w:pict>
          <v:shapetype id="_x0000_t11" coordsize="21600,21600" o:spt="11" adj="5400" path="m@0,l@0@0,0@0,0@2@0@2@0,21600@1,21600@1@2,21600@2,21600@0@1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5400,5400,16200,16200;10800,10800,10800,10800"/>
            <v:handles>
              <v:h position="#0,topLeft" switch="" xrange="0,10800"/>
            </v:handles>
          </v:shapetype>
          <v:shape id="_x0000_s1045" type="#_x0000_t11" style="position:absolute;left:0;text-align:left;margin-left:35.45pt;margin-top:6.4pt;width:7.45pt;height:7.5pt;z-index:251664384" adj="7512" fillcolor="#404040" strokecolor="#404040" strokeweight="1pt"/>
        </w:pict>
      </w:r>
      <w:r w:rsidRPr="00D650FB">
        <w:rPr>
          <w:rFonts w:ascii="Trebuchet MS" w:hAnsi="Trebuchet MS"/>
          <w:b/>
          <w:lang w:val="ca-ES"/>
        </w:rPr>
        <w:t>Desplaçament del tall:</w:t>
      </w:r>
      <w:r w:rsidRPr="00D650FB">
        <w:rPr>
          <w:rFonts w:ascii="Trebuchet MS" w:hAnsi="Trebuchet MS"/>
          <w:lang w:val="ca-ES"/>
        </w:rPr>
        <w:t xml:space="preserve"> Prement la tecla “Control” mentre es clica el botó esquerre del ratolí i es desplaça la línia en la direcció que es vol tallar.</w:t>
      </w:r>
      <w:r w:rsidRPr="00D650FB">
        <w:rPr>
          <w:rFonts w:ascii="Trebuchet MS" w:hAnsi="Trebuchet MS"/>
          <w:b/>
          <w:noProof/>
          <w:lang w:val="ca-ES"/>
        </w:rPr>
        <w:t xml:space="preserve"> </w:t>
      </w:r>
    </w:p>
    <w:p w:rsidR="00A76AFA" w:rsidRPr="00D650FB" w:rsidRDefault="00A76AFA" w:rsidP="00362F03">
      <w:pPr>
        <w:ind w:left="709"/>
        <w:rPr>
          <w:rFonts w:ascii="Trebuchet MS" w:hAnsi="Trebuchet MS"/>
          <w:lang w:val="ca-ES"/>
        </w:rPr>
      </w:pPr>
    </w:p>
    <w:p w:rsidR="00A76AFA" w:rsidRPr="00D650FB" w:rsidRDefault="00A76AFA" w:rsidP="00362F03">
      <w:pPr>
        <w:ind w:left="709"/>
        <w:rPr>
          <w:rFonts w:ascii="Trebuchet MS" w:hAnsi="Trebuchet MS"/>
          <w:lang w:val="ca-ES"/>
        </w:rPr>
      </w:pPr>
      <w:r>
        <w:rPr>
          <w:noProof/>
          <w:lang w:eastAsia="en-US"/>
        </w:rPr>
        <w:pict>
          <v:shape id="_x0000_s1046" type="#_x0000_t75" alt="mouseLeft.jpg" style="position:absolute;left:0;text-align:left;margin-left:43.8pt;margin-top:6.85pt;width:18.75pt;height:33.75pt;z-index:251663360;visibility:visible">
            <v:imagedata r:id="rId8" o:title=""/>
          </v:shape>
        </w:pict>
      </w:r>
    </w:p>
    <w:p w:rsidR="00A76AFA" w:rsidRPr="00D650FB" w:rsidRDefault="00A76AFA" w:rsidP="0051182D">
      <w:pPr>
        <w:ind w:left="1418"/>
        <w:rPr>
          <w:rFonts w:ascii="Trebuchet MS" w:hAnsi="Trebuchet MS"/>
          <w:lang w:val="ca-ES"/>
        </w:rPr>
      </w:pPr>
      <w:r w:rsidRPr="00D650FB">
        <w:rPr>
          <w:rFonts w:ascii="Trebuchet MS" w:hAnsi="Trebuchet MS"/>
          <w:b/>
          <w:lang w:val="ca-ES"/>
        </w:rPr>
        <w:t>Rotació del tall:</w:t>
      </w:r>
      <w:r w:rsidRPr="00D650FB">
        <w:rPr>
          <w:rFonts w:ascii="Trebuchet MS" w:hAnsi="Trebuchet MS"/>
          <w:lang w:val="ca-ES"/>
        </w:rPr>
        <w:t xml:space="preserve"> Mentre es clica el botó es</w:t>
      </w:r>
      <w:r>
        <w:rPr>
          <w:rFonts w:ascii="Trebuchet MS" w:hAnsi="Trebuchet MS"/>
          <w:lang w:val="ca-ES"/>
        </w:rPr>
        <w:t>querre del ratolí es gira el pla</w:t>
      </w:r>
      <w:r w:rsidRPr="00D650FB">
        <w:rPr>
          <w:rFonts w:ascii="Trebuchet MS" w:hAnsi="Trebuchet MS"/>
          <w:lang w:val="ca-ES"/>
        </w:rPr>
        <w:t xml:space="preserve"> fins a obtenir el tall desitjat</w:t>
      </w:r>
    </w:p>
    <w:p w:rsidR="00A76AFA" w:rsidRPr="00D650FB" w:rsidRDefault="00A76AFA" w:rsidP="00362F03">
      <w:pPr>
        <w:ind w:left="0"/>
        <w:rPr>
          <w:lang w:val="ca-ES"/>
        </w:rPr>
      </w:pPr>
    </w:p>
    <w:p w:rsidR="00A76AFA" w:rsidRPr="00D650FB" w:rsidRDefault="00A76AFA" w:rsidP="00362F03">
      <w:pPr>
        <w:rPr>
          <w:lang w:val="ca-ES"/>
        </w:rPr>
      </w:pPr>
    </w:p>
    <w:p w:rsidR="00A76AFA" w:rsidRPr="00D650FB" w:rsidRDefault="00A76AFA" w:rsidP="00A057FB">
      <w:pPr>
        <w:pStyle w:val="Heading2"/>
        <w:rPr>
          <w:lang w:val="ca-ES"/>
        </w:rPr>
      </w:pPr>
      <w:r>
        <w:rPr>
          <w:lang w:val="ca-ES"/>
        </w:rPr>
        <w:t xml:space="preserve">Visualitzador </w:t>
      </w:r>
      <w:r w:rsidRPr="00D650FB">
        <w:rPr>
          <w:lang w:val="ca-ES"/>
        </w:rPr>
        <w:t>3D</w:t>
      </w:r>
    </w:p>
    <w:p w:rsidR="00A76AFA" w:rsidRPr="00D650FB" w:rsidRDefault="00A76AFA" w:rsidP="00362F03">
      <w:pPr>
        <w:rPr>
          <w:lang w:val="ca-ES"/>
        </w:rPr>
      </w:pPr>
      <w:r>
        <w:rPr>
          <w:lang w:val="ca-ES"/>
        </w:rPr>
        <w:t>El visualitzador 3D permet obtenir una reconstrucció en 3 dimensions de qualsevol de les sèries del pacient, mostrant el volum sencer.</w:t>
      </w:r>
    </w:p>
    <w:p w:rsidR="00A76AFA" w:rsidRDefault="00A76AFA" w:rsidP="00202698">
      <w:pPr>
        <w:rPr>
          <w:lang w:val="ca-ES"/>
        </w:rPr>
      </w:pPr>
    </w:p>
    <w:p w:rsidR="00A76AFA" w:rsidRPr="00D650FB" w:rsidRDefault="00A76AFA" w:rsidP="00202698">
      <w:pPr>
        <w:rPr>
          <w:lang w:val="ca-ES"/>
        </w:rPr>
      </w:pPr>
      <w:r>
        <w:rPr>
          <w:noProof/>
          <w:lang w:eastAsia="en-US"/>
        </w:rPr>
        <w:pict>
          <v:group id="_x0000_s1047" style="position:absolute;left:0;text-align:left;margin-left:90.3pt;margin-top:16.5pt;width:359.5pt;height:202.95pt;z-index:251669504" coordorigin="2850,2970" coordsize="7190,4059">
            <v:rect id="_x0000_s1048" style="position:absolute;left:2850;top:3060;width:3990;height:495" o:regroupid="1" filled="f" strokecolor="red" strokeweight="1.25pt"/>
            <v:shape id="_x0000_s1049" type="#_x0000_t202" style="position:absolute;left:8295;top:2970;width:1200;height:360" o:regroupid="1" filled="f" stroked="f">
              <v:textbox inset="0,0,0,0">
                <w:txbxContent>
                  <w:p w:rsidR="00A76AFA" w:rsidRPr="00A057FB" w:rsidRDefault="00A76AFA" w:rsidP="00BD08B7">
                    <w:pPr>
                      <w:ind w:left="0"/>
                      <w:rPr>
                        <w:sz w:val="16"/>
                        <w:szCs w:val="16"/>
                        <w:lang w:val="ca-ES"/>
                      </w:rPr>
                    </w:pPr>
                    <w:r>
                      <w:rPr>
                        <w:sz w:val="16"/>
                        <w:szCs w:val="16"/>
                        <w:lang w:val="ca-ES"/>
                      </w:rPr>
                      <w:t>Menú d’estils</w:t>
                    </w:r>
                  </w:p>
                </w:txbxContent>
              </v:textbox>
            </v:shape>
            <v:shape id="_x0000_s1050" type="#_x0000_t75" style="position:absolute;left:6870;top:4179;width:3170;height:2850" o:regroupid="1">
              <v:imagedata r:id="rId10" o:title="" croptop="15498f" cropbottom="12620f" cropleft="18373f" cropright="19965f"/>
            </v:shape>
            <v:line id="_x0000_s1051" style="position:absolute;flip:y" from="6855,3150" to="8220,3150" o:regroupid="1" strokecolor="red" strokeweight="1.5pt"/>
          </v:group>
        </w:pict>
      </w:r>
      <w:r w:rsidRPr="001F7C14">
        <w:rPr>
          <w:lang w:val="ca-ES"/>
        </w:rPr>
        <w:pict>
          <v:shape id="_x0000_i1026" type="#_x0000_t75" style="width:339.75pt;height:222pt">
            <v:imagedata r:id="rId11" o:title=""/>
          </v:shape>
        </w:pict>
      </w:r>
    </w:p>
    <w:p w:rsidR="00A76AFA" w:rsidRDefault="00A76AFA" w:rsidP="00362F03">
      <w:pPr>
        <w:rPr>
          <w:lang w:val="ca-ES"/>
        </w:rPr>
      </w:pPr>
    </w:p>
    <w:p w:rsidR="00A76AFA" w:rsidRDefault="00A76AFA" w:rsidP="00362F03">
      <w:pPr>
        <w:rPr>
          <w:lang w:val="ca-ES"/>
        </w:rPr>
      </w:pPr>
      <w:r>
        <w:rPr>
          <w:lang w:val="ca-ES"/>
        </w:rPr>
        <w:t>Incorpora un menú que permet canviar les estructures que es visualitzen (estils).</w:t>
      </w:r>
    </w:p>
    <w:p w:rsidR="00A76AFA" w:rsidRPr="00BD08B7" w:rsidRDefault="00A76AFA" w:rsidP="00ED5348">
      <w:pPr>
        <w:rPr>
          <w:lang w:val="es-ES"/>
        </w:rPr>
      </w:pPr>
    </w:p>
    <w:p w:rsidR="00A76AFA" w:rsidRDefault="00A76AFA" w:rsidP="00ED5348">
      <w:pPr>
        <w:pStyle w:val="Heading2"/>
        <w:rPr>
          <w:lang w:val="ca-ES"/>
        </w:rPr>
      </w:pPr>
      <w:r>
        <w:rPr>
          <w:noProof/>
          <w:lang w:eastAsia="en-US"/>
        </w:rPr>
        <w:pict>
          <v:shape id="_x0000_s1052" type="#_x0000_t202" style="position:absolute;margin-left:-21.45pt;margin-top:29.75pt;width:538.5pt;height:60.45pt;z-index:251668480" filled="f" stroked="f">
            <v:textbox style="mso-next-textbox:#_x0000_s1052">
              <w:txbxContent>
                <w:p w:rsidR="00A76AFA" w:rsidRPr="00A90B98" w:rsidRDefault="00A76AFA" w:rsidP="00ED5348">
                  <w:pPr>
                    <w:ind w:left="0"/>
                    <w:jc w:val="center"/>
                    <w:rPr>
                      <w:rFonts w:ascii="Gill Sans Light" w:hAnsi="Gill Sans Light"/>
                      <w:b/>
                      <w:sz w:val="40"/>
                      <w:lang w:val="ca-ES"/>
                    </w:rPr>
                  </w:pPr>
                  <w:r w:rsidRPr="00A90B98">
                    <w:rPr>
                      <w:rFonts w:ascii="Gill Sans Light" w:hAnsi="Gill Sans Light"/>
                      <w:i/>
                      <w:color w:val="73B64A"/>
                      <w:sz w:val="72"/>
                      <w:szCs w:val="60"/>
                      <w:lang w:val="ca-ES"/>
                    </w:rPr>
                    <w:t>S</w:t>
                  </w:r>
                  <w:r w:rsidRPr="00A90B98">
                    <w:rPr>
                      <w:rFonts w:ascii="Gill Sans Light" w:hAnsi="Gill Sans Light"/>
                      <w:b/>
                      <w:sz w:val="40"/>
                      <w:lang w:val="ca-ES"/>
                    </w:rPr>
                    <w:t>tar</w:t>
                  </w:r>
                  <w:r w:rsidRPr="00A90B98">
                    <w:rPr>
                      <w:rFonts w:ascii="Gill Sans Light" w:hAnsi="Gill Sans Light"/>
                      <w:b/>
                      <w:color w:val="73B64A"/>
                      <w:sz w:val="72"/>
                      <w:szCs w:val="60"/>
                      <w:lang w:val="ca-ES"/>
                    </w:rPr>
                    <w:t>E</w:t>
                  </w:r>
                  <w:r w:rsidRPr="00A90B98">
                    <w:rPr>
                      <w:rFonts w:ascii="Gill Sans Light" w:hAnsi="Gill Sans Light"/>
                      <w:b/>
                      <w:sz w:val="40"/>
                      <w:lang w:val="ca-ES"/>
                    </w:rPr>
                    <w:t xml:space="preserve">dema  </w:t>
                  </w:r>
                  <w:r w:rsidRPr="00A90B98">
                    <w:rPr>
                      <w:rFonts w:ascii="Gill Sans Light" w:hAnsi="Gill Sans Light"/>
                      <w:b/>
                      <w:sz w:val="52"/>
                      <w:szCs w:val="72"/>
                      <w:lang w:val="ca-ES"/>
                    </w:rPr>
                    <w:t xml:space="preserve">         </w:t>
                  </w:r>
                  <w:r w:rsidRPr="00A90B98">
                    <w:rPr>
                      <w:rFonts w:ascii="Gill Sans Light" w:hAnsi="Gill Sans Light"/>
                      <w:b/>
                      <w:color w:val="73B64A"/>
                      <w:sz w:val="72"/>
                      <w:szCs w:val="60"/>
                      <w:lang w:val="ca-ES"/>
                    </w:rPr>
                    <w:t>S</w:t>
                  </w:r>
                  <w:r w:rsidRPr="00A90B98">
                    <w:rPr>
                      <w:rFonts w:ascii="Gill Sans Light" w:hAnsi="Gill Sans Light"/>
                      <w:b/>
                      <w:sz w:val="40"/>
                      <w:lang w:val="ca-ES"/>
                    </w:rPr>
                    <w:t>tar</w:t>
                  </w:r>
                  <w:r w:rsidRPr="00A90B98">
                    <w:rPr>
                      <w:rFonts w:ascii="Gill Sans Light" w:hAnsi="Gill Sans Light"/>
                      <w:b/>
                      <w:color w:val="73B64A"/>
                      <w:sz w:val="72"/>
                      <w:szCs w:val="60"/>
                      <w:lang w:val="ca-ES"/>
                    </w:rPr>
                    <w:t>S</w:t>
                  </w:r>
                  <w:r w:rsidRPr="00A90B98">
                    <w:rPr>
                      <w:rFonts w:ascii="Gill Sans Light" w:hAnsi="Gill Sans Light"/>
                      <w:b/>
                      <w:sz w:val="40"/>
                      <w:lang w:val="ca-ES"/>
                    </w:rPr>
                    <w:t xml:space="preserve">troke            </w:t>
                  </w:r>
                  <w:r w:rsidRPr="00A90B98">
                    <w:rPr>
                      <w:rFonts w:ascii="Gill Sans Light" w:hAnsi="Gill Sans Light"/>
                      <w:b/>
                      <w:color w:val="73B64A"/>
                      <w:sz w:val="72"/>
                      <w:szCs w:val="60"/>
                      <w:lang w:val="ca-ES"/>
                    </w:rPr>
                    <w:t>S</w:t>
                  </w:r>
                  <w:r w:rsidRPr="00A90B98">
                    <w:rPr>
                      <w:rFonts w:ascii="Gill Sans Light" w:hAnsi="Gill Sans Light"/>
                      <w:b/>
                      <w:sz w:val="40"/>
                      <w:lang w:val="ca-ES"/>
                    </w:rPr>
                    <w:t>tar</w:t>
                  </w:r>
                  <w:r w:rsidRPr="00A90B98">
                    <w:rPr>
                      <w:rFonts w:ascii="Gill Sans Light" w:hAnsi="Gill Sans Light"/>
                      <w:b/>
                      <w:color w:val="73B64A"/>
                      <w:sz w:val="72"/>
                      <w:szCs w:val="60"/>
                      <w:lang w:val="ca-ES"/>
                    </w:rPr>
                    <w:t>C</w:t>
                  </w:r>
                  <w:r w:rsidRPr="00A90B98">
                    <w:rPr>
                      <w:rFonts w:ascii="Gill Sans Light" w:hAnsi="Gill Sans Light"/>
                      <w:b/>
                      <w:sz w:val="40"/>
                      <w:lang w:val="ca-ES"/>
                    </w:rPr>
                    <w:t>olon</w:t>
                  </w:r>
                </w:p>
              </w:txbxContent>
            </v:textbox>
          </v:shape>
        </w:pict>
      </w:r>
      <w:r w:rsidRPr="00D650FB">
        <w:rPr>
          <w:lang w:val="ca-ES"/>
        </w:rPr>
        <w:t>Altres extensions</w:t>
      </w:r>
      <w:r w:rsidRPr="00202698">
        <w:rPr>
          <w:noProof/>
          <w:lang w:val="es-ES"/>
        </w:rPr>
        <w:t xml:space="preserve"> </w:t>
      </w:r>
    </w:p>
    <w:p w:rsidR="00A76AFA" w:rsidRDefault="00A76AFA" w:rsidP="00362F03">
      <w:pPr>
        <w:rPr>
          <w:lang w:val="ca-ES"/>
        </w:rPr>
      </w:pPr>
    </w:p>
    <w:p w:rsidR="00A76AFA" w:rsidRPr="00D650FB" w:rsidRDefault="00A76AFA" w:rsidP="00362F03">
      <w:pPr>
        <w:rPr>
          <w:lang w:val="ca-ES"/>
        </w:rPr>
      </w:pPr>
    </w:p>
    <w:p w:rsidR="00A76AFA" w:rsidRPr="00D650FB" w:rsidRDefault="00A76AFA" w:rsidP="00362F03">
      <w:pPr>
        <w:rPr>
          <w:lang w:val="ca-ES"/>
        </w:rPr>
      </w:pPr>
      <w:r>
        <w:rPr>
          <w:noProof/>
          <w:lang w:eastAsia="en-US"/>
        </w:rPr>
        <w:pict>
          <v:shape id="Imagen 8" o:spid="_x0000_s1053" type="#_x0000_t75" style="position:absolute;left:0;text-align:left;margin-left:-18.25pt;margin-top:5.7pt;width:194.4pt;height:147.85pt;z-index:251666432;visibility:visible;mso-wrap-distance-top:2.4pt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">
            <v:imagedata r:id="rId12" o:title=""/>
            <o:lock v:ext="edit" aspectratio="f"/>
          </v:shape>
        </w:pict>
      </w:r>
      <w:r>
        <w:rPr>
          <w:noProof/>
          <w:lang w:eastAsia="en-US"/>
        </w:rPr>
        <w:pict>
          <v:shape id="Imagen 9" o:spid="_x0000_s1054" type="#_x0000_t75" style="position:absolute;left:0;text-align:left;margin-left:316.25pt;margin-top:14.9pt;width:220.3pt;height:164.65pt;z-index:251667456;visibility:visible;mso-wrap-distance-top:3.36pt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">
            <v:imagedata r:id="rId13" o:title=""/>
            <o:lock v:ext="edit" aspectratio="f"/>
          </v:shape>
        </w:pict>
      </w:r>
    </w:p>
    <w:p w:rsidR="00A76AFA" w:rsidRPr="00D650FB" w:rsidRDefault="00A76AFA" w:rsidP="00362F03">
      <w:pPr>
        <w:rPr>
          <w:lang w:val="ca-ES"/>
        </w:rPr>
      </w:pPr>
      <w:r>
        <w:rPr>
          <w:noProof/>
          <w:lang w:eastAsia="en-US"/>
        </w:rPr>
        <w:pict>
          <v:shape id="Imagen 7" o:spid="_x0000_s1055" type="#_x0000_t75" style="position:absolute;left:0;text-align:left;margin-left:142.25pt;margin-top:9pt;width:203.05pt;height:161.75pt;z-index:251665408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">
            <v:imagedata r:id="rId14" o:title=""/>
            <o:lock v:ext="edit" aspectratio="f"/>
          </v:shape>
        </w:pict>
      </w:r>
    </w:p>
    <w:p w:rsidR="00A76AFA" w:rsidRPr="00D650FB" w:rsidRDefault="00A76AFA" w:rsidP="00362F03">
      <w:pPr>
        <w:rPr>
          <w:lang w:val="ca-ES"/>
        </w:rPr>
      </w:pPr>
    </w:p>
    <w:p w:rsidR="00A76AFA" w:rsidRPr="00D650FB" w:rsidRDefault="00A76AFA" w:rsidP="00362F03">
      <w:pPr>
        <w:rPr>
          <w:lang w:val="ca-ES"/>
        </w:rPr>
      </w:pPr>
    </w:p>
    <w:p w:rsidR="00A76AFA" w:rsidRPr="00D650FB" w:rsidRDefault="00A76AFA" w:rsidP="00362F03">
      <w:pPr>
        <w:rPr>
          <w:lang w:val="ca-ES"/>
        </w:rPr>
      </w:pPr>
    </w:p>
    <w:p w:rsidR="00A76AFA" w:rsidRPr="00D650FB" w:rsidRDefault="00A76AFA" w:rsidP="00362F03">
      <w:pPr>
        <w:rPr>
          <w:lang w:val="ca-ES"/>
        </w:rPr>
      </w:pPr>
    </w:p>
    <w:p w:rsidR="00A76AFA" w:rsidRDefault="00A76AFA" w:rsidP="00362F03">
      <w:pPr>
        <w:rPr>
          <w:lang w:val="ca-ES"/>
        </w:rPr>
      </w:pPr>
      <w:bookmarkStart w:id="6" w:name="exqa14"/>
      <w:bookmarkEnd w:id="6"/>
    </w:p>
    <w:p w:rsidR="00A76AFA" w:rsidRDefault="00A76AFA" w:rsidP="00362F03">
      <w:pPr>
        <w:rPr>
          <w:lang w:val="ca-ES"/>
        </w:rPr>
      </w:pPr>
    </w:p>
    <w:p w:rsidR="00A76AFA" w:rsidRDefault="00A76AFA" w:rsidP="00362F03">
      <w:pPr>
        <w:rPr>
          <w:lang w:val="ca-ES"/>
        </w:rPr>
      </w:pPr>
    </w:p>
    <w:p w:rsidR="00A76AFA" w:rsidRDefault="00A76AFA" w:rsidP="00362F03">
      <w:pPr>
        <w:rPr>
          <w:lang w:val="ca-ES"/>
        </w:rPr>
      </w:pPr>
    </w:p>
    <w:p w:rsidR="00A76AFA" w:rsidRPr="00D650FB" w:rsidRDefault="00A76AFA" w:rsidP="00362F03">
      <w:pPr>
        <w:rPr>
          <w:lang w:val="ca-ES"/>
        </w:rPr>
      </w:pPr>
      <w:r>
        <w:rPr>
          <w:noProof/>
          <w:lang w:eastAsia="en-US"/>
        </w:rPr>
        <w:pict>
          <v:shape id="_x0000_s1056" type="#_x0000_t202" style="position:absolute;left:0;text-align:left;margin-left:4.8pt;margin-top:16.5pt;width:492.8pt;height:52.5pt;z-index:251651072" filled="f" strokecolor="#73b64a" strokeweight="1.5pt">
            <v:stroke dashstyle="1 1"/>
            <v:textbox style="mso-next-textbox:#_x0000_s1056" inset="1mm,1mm,1mm,1mm">
              <w:txbxContent>
                <w:p w:rsidR="00A76AFA" w:rsidRPr="005068A3" w:rsidRDefault="00A76AFA" w:rsidP="007259C0">
                  <w:pPr>
                    <w:pStyle w:val="Heading1"/>
                    <w:spacing w:before="0"/>
                    <w:rPr>
                      <w:sz w:val="24"/>
                      <w:lang w:val="ca-ES"/>
                    </w:rPr>
                  </w:pPr>
                  <w:r w:rsidRPr="005068A3">
                    <w:rPr>
                      <w:sz w:val="24"/>
                      <w:lang w:val="ca-ES"/>
                    </w:rPr>
                    <w:t>Contacte</w:t>
                  </w:r>
                </w:p>
                <w:p w:rsidR="00A76AFA" w:rsidRDefault="00A76AFA" w:rsidP="007259C0">
                  <w:pPr>
                    <w:spacing w:before="0"/>
                    <w:ind w:left="0"/>
                    <w:rPr>
                      <w:lang w:val="ca-ES"/>
                    </w:rPr>
                  </w:pPr>
                  <w:r>
                    <w:rPr>
                      <w:lang w:val="ca-ES"/>
                    </w:rPr>
                    <w:t xml:space="preserve">Per qualsevol dubte o suggeriment, enviar correu a: </w:t>
                  </w:r>
                  <w:hyperlink r:id="rId15" w:history="1">
                    <w:r w:rsidRPr="00AF2621">
                      <w:rPr>
                        <w:rStyle w:val="Hyperlink"/>
                        <w:lang w:val="ca-ES"/>
                      </w:rPr>
                      <w:t>starviewer@ima.udg.edu</w:t>
                    </w:r>
                  </w:hyperlink>
                </w:p>
                <w:p w:rsidR="00A76AFA" w:rsidRPr="00A97DBD" w:rsidRDefault="00A76AFA" w:rsidP="005068A3">
                  <w:pPr>
                    <w:spacing w:before="0"/>
                    <w:ind w:left="0"/>
                    <w:rPr>
                      <w:lang w:val="ca-ES"/>
                    </w:rPr>
                  </w:pPr>
                </w:p>
              </w:txbxContent>
            </v:textbox>
          </v:shape>
        </w:pict>
      </w:r>
    </w:p>
    <w:sectPr w:rsidR="00A76AFA" w:rsidRPr="00D650FB" w:rsidSect="00F62D7E">
      <w:footnotePr>
        <w:pos w:val="beneathText"/>
        <w:numRestart w:val="eachPage"/>
      </w:footnotePr>
      <w:endnotePr>
        <w:numFmt w:val="decimal"/>
      </w:endnotePr>
      <w:type w:val="continuous"/>
      <w:pgSz w:w="12240" w:h="15840"/>
      <w:pgMar w:top="1134" w:right="1134" w:bottom="1134" w:left="1134" w:header="20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lbany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ill Sans Light">
    <w:panose1 w:val="020B04020202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47B0124"/>
    <w:multiLevelType w:val="multilevel"/>
    <w:tmpl w:val="E32A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8753DE"/>
    <w:multiLevelType w:val="multilevel"/>
    <w:tmpl w:val="53A4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numRestart w:val="eachPage"/>
  </w:footnotePr>
  <w:endnotePr>
    <w:numFmt w:val="decimal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844C3"/>
    <w:rsid w:val="00022059"/>
    <w:rsid w:val="000B04A5"/>
    <w:rsid w:val="000B3F37"/>
    <w:rsid w:val="000C7ACC"/>
    <w:rsid w:val="001236B7"/>
    <w:rsid w:val="0017374C"/>
    <w:rsid w:val="001D09AD"/>
    <w:rsid w:val="001F7C14"/>
    <w:rsid w:val="00202698"/>
    <w:rsid w:val="0030093B"/>
    <w:rsid w:val="0035378D"/>
    <w:rsid w:val="00362F03"/>
    <w:rsid w:val="00412CAE"/>
    <w:rsid w:val="0041670D"/>
    <w:rsid w:val="004A41BC"/>
    <w:rsid w:val="004E7458"/>
    <w:rsid w:val="005068A3"/>
    <w:rsid w:val="0051182D"/>
    <w:rsid w:val="00584E38"/>
    <w:rsid w:val="00591DFB"/>
    <w:rsid w:val="00593C23"/>
    <w:rsid w:val="0069061A"/>
    <w:rsid w:val="006C273F"/>
    <w:rsid w:val="00706082"/>
    <w:rsid w:val="007259C0"/>
    <w:rsid w:val="00754054"/>
    <w:rsid w:val="007844C3"/>
    <w:rsid w:val="007C6D30"/>
    <w:rsid w:val="007F60C8"/>
    <w:rsid w:val="00801F37"/>
    <w:rsid w:val="00836C30"/>
    <w:rsid w:val="008538F7"/>
    <w:rsid w:val="008675BD"/>
    <w:rsid w:val="00980C74"/>
    <w:rsid w:val="00A057FB"/>
    <w:rsid w:val="00A76AFA"/>
    <w:rsid w:val="00A90B98"/>
    <w:rsid w:val="00A97DBD"/>
    <w:rsid w:val="00AF2621"/>
    <w:rsid w:val="00B23644"/>
    <w:rsid w:val="00B51B97"/>
    <w:rsid w:val="00B5789E"/>
    <w:rsid w:val="00BD08B7"/>
    <w:rsid w:val="00BE15D1"/>
    <w:rsid w:val="00C950FB"/>
    <w:rsid w:val="00CE7EF8"/>
    <w:rsid w:val="00D650FB"/>
    <w:rsid w:val="00D87E1B"/>
    <w:rsid w:val="00D934FC"/>
    <w:rsid w:val="00DA7045"/>
    <w:rsid w:val="00DA750C"/>
    <w:rsid w:val="00E91CCD"/>
    <w:rsid w:val="00EB34D9"/>
    <w:rsid w:val="00ED5348"/>
    <w:rsid w:val="00F273F7"/>
    <w:rsid w:val="00F62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5BD"/>
    <w:pPr>
      <w:widowControl w:val="0"/>
      <w:suppressAutoHyphens/>
      <w:spacing w:before="86" w:after="86"/>
      <w:ind w:left="86" w:right="86"/>
    </w:pPr>
    <w:rPr>
      <w:rFonts w:ascii="Verdana" w:hAnsi="Verdana"/>
      <w:sz w:val="20"/>
      <w:szCs w:val="20"/>
      <w:lang w:eastAsia="es-ES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5068A3"/>
    <w:pPr>
      <w:pBdr>
        <w:bottom w:val="dotted" w:sz="4" w:space="1" w:color="74B74A"/>
      </w:pBdr>
      <w:tabs>
        <w:tab w:val="num" w:pos="0"/>
      </w:tabs>
      <w:ind w:left="0"/>
      <w:outlineLvl w:val="0"/>
    </w:pPr>
    <w:rPr>
      <w:rFonts w:ascii="Trebuchet MS" w:hAnsi="Trebuchet MS"/>
      <w:b/>
      <w:bCs/>
      <w:color w:val="74B74A"/>
      <w:sz w:val="36"/>
      <w:szCs w:val="48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B23644"/>
    <w:pPr>
      <w:pBdr>
        <w:bottom w:val="dotted" w:sz="4" w:space="1" w:color="BFD73B"/>
      </w:pBdr>
      <w:tabs>
        <w:tab w:val="num" w:pos="0"/>
      </w:tabs>
      <w:ind w:left="0"/>
      <w:outlineLvl w:val="1"/>
    </w:pPr>
    <w:rPr>
      <w:b/>
      <w:bCs/>
      <w:i/>
      <w:iCs/>
      <w:color w:val="BFD73B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068A3"/>
    <w:rPr>
      <w:rFonts w:ascii="Trebuchet MS" w:hAnsi="Trebuchet MS" w:cs="Arial Unicode MS"/>
      <w:b/>
      <w:bCs/>
      <w:color w:val="74B74A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eastAsia="es-ES"/>
    </w:rPr>
  </w:style>
  <w:style w:type="character" w:customStyle="1" w:styleId="FootnoteCharacters">
    <w:name w:val="Footnote Characters"/>
    <w:uiPriority w:val="99"/>
    <w:rsid w:val="008675BD"/>
  </w:style>
  <w:style w:type="character" w:styleId="Hyperlink">
    <w:name w:val="Hyperlink"/>
    <w:basedOn w:val="DefaultParagraphFont"/>
    <w:uiPriority w:val="99"/>
    <w:rsid w:val="008675BD"/>
    <w:rPr>
      <w:rFonts w:cs="Times New Roman"/>
      <w:color w:val="000080"/>
      <w:u w:val="single"/>
    </w:rPr>
  </w:style>
  <w:style w:type="character" w:customStyle="1" w:styleId="EndnoteCharacters">
    <w:name w:val="Endnote Characters"/>
    <w:uiPriority w:val="99"/>
    <w:rsid w:val="008675BD"/>
  </w:style>
  <w:style w:type="paragraph" w:styleId="BodyText">
    <w:name w:val="Body Text"/>
    <w:basedOn w:val="Normal"/>
    <w:link w:val="BodyTextChar"/>
    <w:uiPriority w:val="99"/>
    <w:rsid w:val="008675BD"/>
    <w:pPr>
      <w:spacing w:before="0" w:after="0"/>
      <w:ind w:left="0" w:right="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Verdana" w:hAnsi="Verdana" w:cs="Times New Roman"/>
      <w:sz w:val="20"/>
      <w:szCs w:val="20"/>
      <w:lang w:eastAsia="es-ES"/>
    </w:rPr>
  </w:style>
  <w:style w:type="paragraph" w:customStyle="1" w:styleId="Heading">
    <w:name w:val="Heading"/>
    <w:basedOn w:val="Normal"/>
    <w:next w:val="BodyText"/>
    <w:uiPriority w:val="99"/>
    <w:rsid w:val="008675BD"/>
    <w:pPr>
      <w:keepNext/>
      <w:spacing w:before="240" w:after="283"/>
    </w:pPr>
    <w:rPr>
      <w:rFonts w:ascii="Albany" w:hAnsi="Albany" w:cs="Arial Unicode MS"/>
      <w:sz w:val="28"/>
      <w:szCs w:val="28"/>
    </w:rPr>
  </w:style>
  <w:style w:type="paragraph" w:styleId="List">
    <w:name w:val="List"/>
    <w:basedOn w:val="BodyText"/>
    <w:uiPriority w:val="99"/>
    <w:rsid w:val="008675BD"/>
  </w:style>
  <w:style w:type="paragraph" w:styleId="Header">
    <w:name w:val="header"/>
    <w:basedOn w:val="Normal"/>
    <w:link w:val="HeaderChar"/>
    <w:uiPriority w:val="99"/>
    <w:rsid w:val="008675BD"/>
    <w:pPr>
      <w:suppressLineNumbers/>
      <w:tabs>
        <w:tab w:val="center" w:pos="4904"/>
        <w:tab w:val="right" w:pos="9723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Verdana" w:hAnsi="Verdana" w:cs="Times New Roman"/>
      <w:sz w:val="20"/>
      <w:szCs w:val="20"/>
      <w:lang w:eastAsia="es-ES"/>
    </w:rPr>
  </w:style>
  <w:style w:type="paragraph" w:styleId="Footer">
    <w:name w:val="footer"/>
    <w:basedOn w:val="Normal"/>
    <w:link w:val="FooterChar"/>
    <w:uiPriority w:val="99"/>
    <w:rsid w:val="008675BD"/>
    <w:pPr>
      <w:suppressLineNumbers/>
      <w:tabs>
        <w:tab w:val="center" w:pos="4904"/>
        <w:tab w:val="right" w:pos="9723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Verdana" w:hAnsi="Verdana" w:cs="Times New Roman"/>
      <w:sz w:val="20"/>
      <w:szCs w:val="20"/>
      <w:lang w:eastAsia="es-ES"/>
    </w:rPr>
  </w:style>
  <w:style w:type="paragraph" w:customStyle="1" w:styleId="TableContents">
    <w:name w:val="Table Contents"/>
    <w:basedOn w:val="BodyText"/>
    <w:uiPriority w:val="99"/>
    <w:rsid w:val="008675BD"/>
  </w:style>
  <w:style w:type="paragraph" w:customStyle="1" w:styleId="Caption1">
    <w:name w:val="Caption1"/>
    <w:basedOn w:val="Normal"/>
    <w:uiPriority w:val="99"/>
    <w:rsid w:val="008675B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Framecontents">
    <w:name w:val="Frame contents"/>
    <w:basedOn w:val="BodyText"/>
    <w:uiPriority w:val="99"/>
    <w:rsid w:val="008675BD"/>
  </w:style>
  <w:style w:type="paragraph" w:styleId="EnvelopeReturn">
    <w:name w:val="envelope return"/>
    <w:basedOn w:val="Normal"/>
    <w:uiPriority w:val="99"/>
    <w:rsid w:val="008675BD"/>
    <w:pPr>
      <w:spacing w:before="0" w:after="0"/>
    </w:pPr>
    <w:rPr>
      <w:i/>
    </w:rPr>
  </w:style>
  <w:style w:type="paragraph" w:customStyle="1" w:styleId="Index">
    <w:name w:val="Index"/>
    <w:basedOn w:val="Normal"/>
    <w:uiPriority w:val="99"/>
    <w:rsid w:val="008675BD"/>
    <w:pPr>
      <w:suppressLineNumbers/>
    </w:pPr>
  </w:style>
  <w:style w:type="paragraph" w:customStyle="1" w:styleId="PreformattedText">
    <w:name w:val="Preformatted Text"/>
    <w:basedOn w:val="Normal"/>
    <w:uiPriority w:val="99"/>
    <w:rsid w:val="008675BD"/>
    <w:pPr>
      <w:spacing w:before="0" w:after="0"/>
    </w:pPr>
    <w:rPr>
      <w:rFonts w:ascii="Courier New" w:hAnsi="Courier New" w:cs="Courier New"/>
    </w:rPr>
  </w:style>
  <w:style w:type="paragraph" w:customStyle="1" w:styleId="HorizontalLine">
    <w:name w:val="Horizontal Line"/>
    <w:basedOn w:val="Normal"/>
    <w:next w:val="BodyText"/>
    <w:uiPriority w:val="99"/>
    <w:rsid w:val="008675BD"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NoSpacing">
    <w:name w:val="No Spacing"/>
    <w:uiPriority w:val="99"/>
    <w:qFormat/>
    <w:rsid w:val="005068A3"/>
    <w:pPr>
      <w:widowControl w:val="0"/>
      <w:suppressAutoHyphens/>
      <w:ind w:left="86" w:right="86"/>
    </w:pPr>
    <w:rPr>
      <w:rFonts w:ascii="Verdana" w:hAnsi="Verdana"/>
      <w:sz w:val="20"/>
      <w:szCs w:val="20"/>
      <w:lang w:eastAsia="es-ES"/>
    </w:rPr>
  </w:style>
  <w:style w:type="character" w:styleId="SubtleEmphasis">
    <w:name w:val="Subtle Emphasis"/>
    <w:basedOn w:val="DefaultParagraphFont"/>
    <w:uiPriority w:val="99"/>
    <w:qFormat/>
    <w:rsid w:val="005068A3"/>
    <w:rPr>
      <w:rFonts w:cs="Times New Roman"/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5068A3"/>
    <w:rPr>
      <w:rFonts w:cs="Times New Roman"/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99"/>
    <w:qFormat/>
    <w:rsid w:val="005068A3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locked/>
    <w:rsid w:val="005068A3"/>
    <w:rPr>
      <w:rFonts w:ascii="Verdana" w:hAnsi="Verdana" w:cs="Times New Roman"/>
      <w:i/>
      <w:iCs/>
      <w:color w:val="000000"/>
      <w:lang w:val="en-US"/>
    </w:rPr>
  </w:style>
  <w:style w:type="table" w:styleId="TableGrid">
    <w:name w:val="Table Grid"/>
    <w:basedOn w:val="TableNormal"/>
    <w:uiPriority w:val="99"/>
    <w:rsid w:val="005068A3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rsid w:val="00B578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B5789E"/>
    <w:rPr>
      <w:rFonts w:ascii="Verdana" w:hAnsi="Verdana" w:cs="Times New Roman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B5789E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locked/>
    <w:rsid w:val="00B5789E"/>
  </w:style>
  <w:style w:type="paragraph" w:styleId="BalloonText">
    <w:name w:val="Balloon Text"/>
    <w:basedOn w:val="Normal"/>
    <w:link w:val="BalloonTextChar"/>
    <w:uiPriority w:val="99"/>
    <w:rsid w:val="000B04A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B04A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645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53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53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hyperlink" Target="mailto:starviewer@ima.udg.edu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227</TotalTime>
  <Pages>2</Pages>
  <Words>186</Words>
  <Characters>1029</Characters>
  <Application>Microsoft Office Outlook</Application>
  <DocSecurity>0</DocSecurity>
  <Lines>0</Lines>
  <Paragraphs>0</Paragraphs>
  <ScaleCrop>false</ScaleCrop>
  <Company>Departament IMA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Rapida - STARVIEWER</dc:title>
  <dc:subject/>
  <dc:creator>Starviewer</dc:creator>
  <cp:keywords/>
  <dc:description/>
  <cp:lastModifiedBy>ebonmati</cp:lastModifiedBy>
  <cp:revision>7</cp:revision>
  <cp:lastPrinted>2009-03-31T15:30:00Z</cp:lastPrinted>
  <dcterms:created xsi:type="dcterms:W3CDTF">2009-03-24T12:20:00Z</dcterms:created>
  <dcterms:modified xsi:type="dcterms:W3CDTF">2009-03-31T15:41:00Z</dcterms:modified>
</cp:coreProperties>
</file>